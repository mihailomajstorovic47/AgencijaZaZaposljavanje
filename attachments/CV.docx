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FD3C" w14:textId="77777777" w:rsidR="008C2FFA" w:rsidRDefault="008C2FFA" w:rsidP="008C2FFA">
      <w:pPr>
        <w:pStyle w:val="Heading1"/>
      </w:pPr>
      <w:fldSimple w:instr=" MERGEFIELD  ${client}  \* MERGEFORMAT ">
        <w:r>
          <w:rPr>
            <w:noProof/>
          </w:rPr>
          <w:t>«${client}»</w:t>
        </w:r>
      </w:fldSimple>
    </w:p>
    <w:p w14:paraId="02FACF4B" w14:textId="77777777" w:rsidR="008C2FFA" w:rsidRDefault="008C2FFA" w:rsidP="008C2FFA">
      <w:pPr>
        <w:pStyle w:val="Heading2"/>
      </w:pPr>
      <w:fldSimple w:instr=" MERGEFIELD  ${address}  \* MERGEFORMAT ">
        <w:r>
          <w:rPr>
            <w:noProof/>
          </w:rPr>
          <w:t>«${address}»</w:t>
        </w:r>
      </w:fldSimple>
      <w:r>
        <w:t xml:space="preserve"> | </w:t>
      </w:r>
      <w:fldSimple w:instr=" MERGEFIELD  ${phone}  \* MERGEFORMAT ">
        <w:r>
          <w:rPr>
            <w:noProof/>
          </w:rPr>
          <w:t>«${phone}»</w:t>
        </w:r>
      </w:fldSimple>
      <w:r>
        <w:t xml:space="preserve"> | </w:t>
      </w:r>
      <w:fldSimple w:instr=" MERGEFIELD  ${email}  \* MERGEFORMAT ">
        <w:r>
          <w:rPr>
            <w:noProof/>
          </w:rPr>
          <w:t>«${email}»</w:t>
        </w:r>
      </w:fldSimple>
    </w:p>
    <w:p w14:paraId="757EE7C1" w14:textId="77777777" w:rsidR="008C2FFA" w:rsidRDefault="008C2FFA" w:rsidP="008C2FFA">
      <w:pPr>
        <w:pStyle w:val="Heading2"/>
      </w:pPr>
    </w:p>
    <w:p w14:paraId="7BE91769" w14:textId="77777777" w:rsidR="008C2FFA" w:rsidRDefault="008C2FFA" w:rsidP="008C2FFA">
      <w:pPr>
        <w:pStyle w:val="Heading2"/>
      </w:pPr>
    </w:p>
    <w:p w14:paraId="22EE3688" w14:textId="77777777" w:rsidR="008C2FFA" w:rsidRDefault="008C2FFA" w:rsidP="008C2FFA">
      <w:pPr>
        <w:pStyle w:val="Heading2"/>
      </w:pPr>
      <w:r>
        <w:t>Objective:</w:t>
      </w:r>
    </w:p>
    <w:p w14:paraId="76AF1BA3" w14:textId="4DBFF3AC" w:rsidR="008C2FFA" w:rsidRDefault="008C2FFA" w:rsidP="008C2FFA">
      <w:fldSimple w:instr=" MERGEFIELD  ${objective}  \* MERGEFORMAT ">
        <w:r>
          <w:rPr>
            <w:noProof/>
          </w:rPr>
          <w:t>«${objective}»</w:t>
        </w:r>
      </w:fldSimple>
    </w:p>
    <w:p w14:paraId="29C2BF32" w14:textId="77777777" w:rsidR="008C2FFA" w:rsidRDefault="008C2FFA" w:rsidP="008C2FFA">
      <w:pPr>
        <w:pStyle w:val="Heading2"/>
      </w:pPr>
      <w:r>
        <w:t>Skills &amp; abilities:</w:t>
      </w:r>
    </w:p>
    <w:p w14:paraId="03AD6DAE" w14:textId="6BEBCBFC" w:rsidR="008C2FFA" w:rsidRDefault="008C2FFA" w:rsidP="008C2FFA">
      <w:fldSimple w:instr=" MERGEFIELD  ${skills}  \* MERGEFORMAT ">
        <w:r>
          <w:rPr>
            <w:noProof/>
          </w:rPr>
          <w:t>«${skills}»</w:t>
        </w:r>
      </w:fldSimple>
    </w:p>
    <w:p w14:paraId="68B6A214" w14:textId="77777777" w:rsidR="008C2FFA" w:rsidRDefault="008C2FFA" w:rsidP="008C2FFA">
      <w:pPr>
        <w:pStyle w:val="Heading2"/>
      </w:pPr>
      <w:r>
        <w:t>Education:</w:t>
      </w:r>
    </w:p>
    <w:p w14:paraId="36C8504E" w14:textId="39F3BE92" w:rsidR="008C2FFA" w:rsidRDefault="008C2FFA" w:rsidP="008C2FFA">
      <w:fldSimple w:instr=" MERGEFIELD  ${education}  \* MERGEFORMAT ">
        <w:r>
          <w:rPr>
            <w:noProof/>
          </w:rPr>
          <w:t>«${education}»</w:t>
        </w:r>
      </w:fldSimple>
    </w:p>
    <w:p w14:paraId="0FD624C8" w14:textId="77777777" w:rsidR="008C2FFA" w:rsidRDefault="008C2FFA" w:rsidP="008C2FFA">
      <w:pPr>
        <w:pStyle w:val="Heading2"/>
      </w:pPr>
      <w:r>
        <w:t>Experience:</w:t>
      </w:r>
    </w:p>
    <w:p w14:paraId="443BC6EC" w14:textId="370DD8D1" w:rsidR="008F49F0" w:rsidRPr="008C2FFA" w:rsidRDefault="008C2FFA" w:rsidP="008C2FFA">
      <w:r w:rsidRPr="008C2FFA">
        <w:t xml:space="preserve"> </w:t>
      </w:r>
      <w:fldSimple w:instr=" MERGEFIELD  ${experience}  \* MERGEFORMAT ">
        <w:r>
          <w:rPr>
            <w:noProof/>
          </w:rPr>
          <w:t>«${experience}»</w:t>
        </w:r>
      </w:fldSimple>
    </w:p>
    <w:sectPr w:rsidR="008F49F0" w:rsidRPr="008C2FFA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9419" w14:textId="77777777" w:rsidR="00D51BC3" w:rsidRDefault="00D51BC3">
      <w:pPr>
        <w:spacing w:after="0"/>
      </w:pPr>
      <w:r>
        <w:separator/>
      </w:r>
    </w:p>
    <w:p w14:paraId="64223462" w14:textId="77777777" w:rsidR="00D51BC3" w:rsidRDefault="00D51BC3"/>
  </w:endnote>
  <w:endnote w:type="continuationSeparator" w:id="0">
    <w:p w14:paraId="38AFF753" w14:textId="77777777" w:rsidR="00D51BC3" w:rsidRDefault="00D51BC3">
      <w:pPr>
        <w:spacing w:after="0"/>
      </w:pPr>
      <w:r>
        <w:continuationSeparator/>
      </w:r>
    </w:p>
    <w:p w14:paraId="51AFEE83" w14:textId="77777777" w:rsidR="00D51BC3" w:rsidRDefault="00D51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D70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8435" w14:textId="77777777" w:rsidR="00D51BC3" w:rsidRDefault="00D51BC3">
      <w:pPr>
        <w:spacing w:after="0"/>
      </w:pPr>
      <w:r>
        <w:separator/>
      </w:r>
    </w:p>
    <w:p w14:paraId="2534B3DB" w14:textId="77777777" w:rsidR="00D51BC3" w:rsidRDefault="00D51BC3"/>
  </w:footnote>
  <w:footnote w:type="continuationSeparator" w:id="0">
    <w:p w14:paraId="6AF9431E" w14:textId="77777777" w:rsidR="00D51BC3" w:rsidRDefault="00D51BC3">
      <w:pPr>
        <w:spacing w:after="0"/>
      </w:pPr>
      <w:r>
        <w:continuationSeparator/>
      </w:r>
    </w:p>
    <w:p w14:paraId="7790B8BA" w14:textId="77777777" w:rsidR="00D51BC3" w:rsidRDefault="00D51B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6420">
    <w:abstractNumId w:val="9"/>
  </w:num>
  <w:num w:numId="2" w16cid:durableId="981616652">
    <w:abstractNumId w:val="9"/>
    <w:lvlOverride w:ilvl="0">
      <w:startOverride w:val="1"/>
    </w:lvlOverride>
  </w:num>
  <w:num w:numId="3" w16cid:durableId="509367307">
    <w:abstractNumId w:val="9"/>
    <w:lvlOverride w:ilvl="0">
      <w:startOverride w:val="1"/>
    </w:lvlOverride>
  </w:num>
  <w:num w:numId="4" w16cid:durableId="245115405">
    <w:abstractNumId w:val="9"/>
    <w:lvlOverride w:ilvl="0">
      <w:startOverride w:val="1"/>
    </w:lvlOverride>
  </w:num>
  <w:num w:numId="5" w16cid:durableId="630600271">
    <w:abstractNumId w:val="10"/>
  </w:num>
  <w:num w:numId="6" w16cid:durableId="818621240">
    <w:abstractNumId w:val="7"/>
  </w:num>
  <w:num w:numId="7" w16cid:durableId="569534549">
    <w:abstractNumId w:val="6"/>
  </w:num>
  <w:num w:numId="8" w16cid:durableId="1275870808">
    <w:abstractNumId w:val="5"/>
  </w:num>
  <w:num w:numId="9" w16cid:durableId="565261576">
    <w:abstractNumId w:val="4"/>
  </w:num>
  <w:num w:numId="10" w16cid:durableId="340547890">
    <w:abstractNumId w:val="8"/>
  </w:num>
  <w:num w:numId="11" w16cid:durableId="1765371614">
    <w:abstractNumId w:val="3"/>
  </w:num>
  <w:num w:numId="12" w16cid:durableId="1396779962">
    <w:abstractNumId w:val="2"/>
  </w:num>
  <w:num w:numId="13" w16cid:durableId="1581914360">
    <w:abstractNumId w:val="1"/>
  </w:num>
  <w:num w:numId="14" w16cid:durableId="167610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0"/>
    <w:rsid w:val="000C0CA7"/>
    <w:rsid w:val="000F2762"/>
    <w:rsid w:val="00126049"/>
    <w:rsid w:val="0014523F"/>
    <w:rsid w:val="00166583"/>
    <w:rsid w:val="00254924"/>
    <w:rsid w:val="002563E8"/>
    <w:rsid w:val="00260D3F"/>
    <w:rsid w:val="00356061"/>
    <w:rsid w:val="00422E17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8C2FFA"/>
    <w:rsid w:val="008F49F0"/>
    <w:rsid w:val="00931654"/>
    <w:rsid w:val="00A82DCC"/>
    <w:rsid w:val="00C02E26"/>
    <w:rsid w:val="00C067C5"/>
    <w:rsid w:val="00CC05D9"/>
    <w:rsid w:val="00CD7582"/>
    <w:rsid w:val="00D0020C"/>
    <w:rsid w:val="00D06E8C"/>
    <w:rsid w:val="00D51BC3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020A"/>
  <w15:chartTrackingRefBased/>
  <w15:docId w15:val="{8C692731-98BB-4910-ACE5-B6900F44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FFA"/>
  </w:style>
  <w:style w:type="paragraph" w:styleId="Heading1">
    <w:name w:val="heading 1"/>
    <w:basedOn w:val="Normal"/>
    <w:next w:val="Normal"/>
    <w:link w:val="Heading1Char"/>
    <w:uiPriority w:val="9"/>
    <w:qFormat/>
    <w:rsid w:val="008C2F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F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F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F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F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F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F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F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F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FFA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C2FF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ListBullet">
    <w:name w:val="List Bullet"/>
    <w:basedOn w:val="Normal"/>
    <w:uiPriority w:val="8"/>
    <w:unhideWhenUsed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rsid w:val="008B5DC0"/>
    <w:pPr>
      <w:spacing w:after="120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qFormat/>
    <w:rsid w:val="008C2FFA"/>
    <w:rPr>
      <w:i/>
      <w:iCs/>
    </w:rPr>
  </w:style>
  <w:style w:type="paragraph" w:customStyle="1" w:styleId="ContactInfo">
    <w:name w:val="Contact Info"/>
    <w:basedOn w:val="Normal"/>
    <w:uiPriority w:val="2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FFA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qFormat/>
    <w:rsid w:val="008C2FFA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FFA"/>
    <w:pPr>
      <w:spacing w:line="240" w:lineRule="auto"/>
    </w:pPr>
    <w:rPr>
      <w:b/>
      <w:bCs/>
      <w:smallCaps/>
      <w:color w:val="000000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C2FFA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FFA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FFA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FFA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FFA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FFA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FFA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C2FF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F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FFA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C2FFA"/>
    <w:rPr>
      <w:b/>
      <w:bCs/>
      <w:smallCaps/>
      <w:color w:val="000000" w:themeColor="text2"/>
      <w:u w:val="single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C2FFA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FFA"/>
    <w:rPr>
      <w:color w:val="000000" w:themeColor="text2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qFormat/>
    <w:rsid w:val="008C2FF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FFA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2FF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C2F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3Deffects1">
    <w:name w:val="Table 3D effects 1"/>
    <w:basedOn w:val="TableNormal"/>
    <w:uiPriority w:val="99"/>
    <w:semiHidden/>
    <w:unhideWhenUsed/>
    <w:rsid w:val="00CC05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FA"/>
    <w:pPr>
      <w:outlineLvl w:val="9"/>
    </w:pPr>
  </w:style>
  <w:style w:type="paragraph" w:styleId="NoSpacing">
    <w:name w:val="No Spacing"/>
    <w:uiPriority w:val="1"/>
    <w:qFormat/>
    <w:rsid w:val="008C2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jana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Andrijana</dc:creator>
  <cp:lastModifiedBy>Andrijana Jeremic</cp:lastModifiedBy>
  <cp:revision>3</cp:revision>
  <dcterms:created xsi:type="dcterms:W3CDTF">2023-01-12T20:05:00Z</dcterms:created>
  <dcterms:modified xsi:type="dcterms:W3CDTF">2023-01-12T21:13:00Z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